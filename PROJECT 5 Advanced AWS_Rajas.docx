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EF2" w:rsidRDefault="00877E6F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>AWS ADVANCE PROJECT 5-LU:</w:t>
      </w:r>
    </w:p>
    <w:p w:rsidR="00B16EF2" w:rsidRDefault="00877E6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 : SCHEDULING A BASIC JOB IN JENKINS:</w:t>
      </w:r>
    </w:p>
    <w:p w:rsidR="00B16EF2" w:rsidRDefault="00877E6F">
      <w:pPr>
        <w:rPr>
          <w:sz w:val="24"/>
          <w:szCs w:val="24"/>
        </w:rPr>
      </w:pPr>
      <w:r>
        <w:rPr>
          <w:sz w:val="24"/>
          <w:szCs w:val="24"/>
        </w:rPr>
        <w:t>Task1: Create a free style project.</w:t>
      </w:r>
    </w:p>
    <w:p w:rsidR="00B16EF2" w:rsidRDefault="00877E6F">
      <w:pPr>
        <w:rPr>
          <w:sz w:val="24"/>
          <w:szCs w:val="24"/>
        </w:rPr>
      </w:pPr>
      <w:r>
        <w:rPr>
          <w:sz w:val="24"/>
          <w:szCs w:val="24"/>
        </w:rPr>
        <w:t>Procedure to create.</w:t>
      </w:r>
    </w:p>
    <w:p w:rsidR="00B16EF2" w:rsidRDefault="00877E6F">
      <w:pPr>
        <w:rPr>
          <w:sz w:val="24"/>
          <w:szCs w:val="24"/>
        </w:rPr>
      </w:pPr>
      <w:r>
        <w:rPr>
          <w:sz w:val="24"/>
          <w:szCs w:val="24"/>
        </w:rPr>
        <w:t>Create a Repository on github and a file in it.</w:t>
      </w:r>
    </w:p>
    <w:p w:rsidR="00B16EF2" w:rsidRDefault="00877E6F">
      <w:pPr>
        <w:rPr>
          <w:sz w:val="24"/>
          <w:szCs w:val="24"/>
        </w:rPr>
      </w:pPr>
      <w:r>
        <w:rPr>
          <w:sz w:val="24"/>
          <w:szCs w:val="24"/>
        </w:rPr>
        <w:t xml:space="preserve">Log on </w:t>
      </w:r>
      <w:r>
        <w:rPr>
          <w:sz w:val="24"/>
          <w:szCs w:val="24"/>
        </w:rPr>
        <w:t>to Jenkins dashboard.</w:t>
      </w:r>
    </w:p>
    <w:p w:rsidR="00B16EF2" w:rsidRDefault="00877E6F">
      <w:pPr>
        <w:rPr>
          <w:sz w:val="24"/>
          <w:szCs w:val="24"/>
        </w:rPr>
      </w:pPr>
      <w:r>
        <w:rPr>
          <w:sz w:val="24"/>
          <w:szCs w:val="24"/>
        </w:rPr>
        <w:t>Click on new item, free style project, the click ok.</w:t>
      </w:r>
    </w:p>
    <w:p w:rsidR="00B16EF2" w:rsidRDefault="00877E6F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● Screenshot of Jenkins home page with job list</w:t>
      </w:r>
    </w:p>
    <w:p w:rsidR="00B16EF2" w:rsidRDefault="00877E6F"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6273798" cy="2905121"/>
            <wp:effectExtent l="0" t="0" r="0" b="0"/>
            <wp:docPr id="1" name="Picture 3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3798" cy="29051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16EF2" w:rsidRDefault="00877E6F">
      <w:pPr>
        <w:rPr>
          <w:sz w:val="24"/>
          <w:szCs w:val="24"/>
        </w:rPr>
      </w:pPr>
      <w:r>
        <w:rPr>
          <w:sz w:val="24"/>
          <w:szCs w:val="24"/>
        </w:rPr>
        <w:t>Task2: Configure git SCM</w:t>
      </w:r>
    </w:p>
    <w:p w:rsidR="00B16EF2" w:rsidRDefault="00877E6F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● Screenshot for  git Source Code Management config tab;</w:t>
      </w:r>
    </w:p>
    <w:p w:rsidR="00B16EF2" w:rsidRDefault="00877E6F">
      <w:r>
        <w:rPr>
          <w:noProof/>
          <w:color w:val="FF0000"/>
          <w:sz w:val="24"/>
          <w:szCs w:val="24"/>
          <w:lang w:val="en-IN" w:eastAsia="en-IN"/>
        </w:rPr>
        <w:lastRenderedPageBreak/>
        <w:drawing>
          <wp:inline distT="0" distB="0" distL="0" distR="0">
            <wp:extent cx="6045198" cy="2957197"/>
            <wp:effectExtent l="0" t="0" r="0" b="0"/>
            <wp:docPr id="2" name="Picture 4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5198" cy="295719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16EF2" w:rsidRDefault="00B16EF2">
      <w:pPr>
        <w:rPr>
          <w:color w:val="FF0000"/>
          <w:sz w:val="24"/>
          <w:szCs w:val="24"/>
        </w:rPr>
      </w:pPr>
    </w:p>
    <w:p w:rsidR="00B16EF2" w:rsidRDefault="00B16EF2">
      <w:pPr>
        <w:rPr>
          <w:sz w:val="24"/>
          <w:szCs w:val="24"/>
        </w:rPr>
      </w:pPr>
    </w:p>
    <w:p w:rsidR="00B16EF2" w:rsidRDefault="00B16EF2">
      <w:pPr>
        <w:rPr>
          <w:sz w:val="24"/>
          <w:szCs w:val="24"/>
        </w:rPr>
      </w:pPr>
    </w:p>
    <w:p w:rsidR="00B16EF2" w:rsidRDefault="00877E6F">
      <w:pPr>
        <w:rPr>
          <w:sz w:val="24"/>
          <w:szCs w:val="24"/>
        </w:rPr>
      </w:pPr>
      <w:r>
        <w:rPr>
          <w:sz w:val="24"/>
          <w:szCs w:val="24"/>
        </w:rPr>
        <w:t>Task3: Add build step-java commands in execu</w:t>
      </w:r>
      <w:r>
        <w:rPr>
          <w:sz w:val="24"/>
          <w:szCs w:val="24"/>
        </w:rPr>
        <w:t>te windows batch commands</w:t>
      </w:r>
    </w:p>
    <w:p w:rsidR="00B16EF2" w:rsidRDefault="00877E6F">
      <w:r>
        <w:rPr>
          <w:sz w:val="24"/>
          <w:szCs w:val="24"/>
        </w:rPr>
        <w:t xml:space="preserve">● </w:t>
      </w:r>
      <w:r>
        <w:rPr>
          <w:color w:val="FF0000"/>
          <w:sz w:val="24"/>
          <w:szCs w:val="24"/>
        </w:rPr>
        <w:t>Ss:commands</w:t>
      </w:r>
    </w:p>
    <w:p w:rsidR="00B16EF2" w:rsidRDefault="00877E6F"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6242051" cy="2927351"/>
            <wp:effectExtent l="0" t="0" r="6349" b="6349"/>
            <wp:docPr id="3" name="Picture 5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051" cy="29273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16EF2" w:rsidRDefault="00877E6F">
      <w:pPr>
        <w:rPr>
          <w:sz w:val="24"/>
          <w:szCs w:val="24"/>
        </w:rPr>
      </w:pPr>
      <w:r>
        <w:rPr>
          <w:sz w:val="24"/>
          <w:szCs w:val="24"/>
        </w:rPr>
        <w:t>Task4: Run a build and show console output</w:t>
      </w:r>
    </w:p>
    <w:p w:rsidR="00B16EF2" w:rsidRDefault="00877E6F">
      <w:r>
        <w:rPr>
          <w:sz w:val="24"/>
          <w:szCs w:val="24"/>
        </w:rPr>
        <w:t xml:space="preserve">● </w:t>
      </w:r>
      <w:r>
        <w:rPr>
          <w:color w:val="FF0000"/>
          <w:sz w:val="24"/>
          <w:szCs w:val="24"/>
        </w:rPr>
        <w:t>Screenshot ; console output-build success</w:t>
      </w:r>
    </w:p>
    <w:p w:rsidR="00B16EF2" w:rsidRDefault="00877E6F">
      <w:r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6045198" cy="2959098"/>
            <wp:effectExtent l="0" t="0" r="0" b="0"/>
            <wp:docPr id="4" name="Picture 6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5198" cy="29590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16EF2" w:rsidRDefault="00877E6F"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6140452" cy="2957197"/>
            <wp:effectExtent l="0" t="0" r="0" b="0"/>
            <wp:docPr id="5" name="Picture 7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0452" cy="295719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B16EF2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E6F" w:rsidRDefault="00877E6F">
      <w:pPr>
        <w:spacing w:after="0" w:line="240" w:lineRule="auto"/>
      </w:pPr>
      <w:r>
        <w:separator/>
      </w:r>
    </w:p>
  </w:endnote>
  <w:endnote w:type="continuationSeparator" w:id="0">
    <w:p w:rsidR="00877E6F" w:rsidRDefault="00877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E6F" w:rsidRDefault="00877E6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877E6F" w:rsidRDefault="00877E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16EF2"/>
    <w:rsid w:val="00877E6F"/>
    <w:rsid w:val="009B030E"/>
    <w:rsid w:val="00B1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B6F6BC-CACC-440D-B3DA-0F46F3ADF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Nyawara</dc:creator>
  <dc:description/>
  <cp:lastModifiedBy>nagen</cp:lastModifiedBy>
  <cp:revision>2</cp:revision>
  <dcterms:created xsi:type="dcterms:W3CDTF">2021-02-19T08:29:00Z</dcterms:created>
  <dcterms:modified xsi:type="dcterms:W3CDTF">2021-02-19T08:29:00Z</dcterms:modified>
</cp:coreProperties>
</file>